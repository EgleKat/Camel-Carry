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F6AD7" w14:textId="77777777" w:rsidR="002A2EEC" w:rsidRDefault="00CC07CF">
      <w:pPr>
        <w:pStyle w:val="Title"/>
      </w:pPr>
      <w:r>
        <w:t>COMP3218 Coursework I</w:t>
      </w:r>
    </w:p>
    <w:p w14:paraId="2E52B058" w14:textId="77777777" w:rsidR="002A2EEC" w:rsidRDefault="00CC07CF">
      <w:pPr>
        <w:pStyle w:val="Title"/>
      </w:pPr>
      <w:r>
        <w:rPr>
          <w:rStyle w:val="CommentReference"/>
        </w:rPr>
        <w:commentReference w:id="0"/>
      </w:r>
      <w:r>
        <w:t>Game Notes for Camel Carry</w:t>
      </w:r>
    </w:p>
    <w:p w14:paraId="3543EBB9" w14:textId="77777777" w:rsidR="002A2EEC" w:rsidRDefault="00CC07CF">
      <w:pPr>
        <w:pStyle w:val="Subtitle"/>
      </w:pPr>
      <w:r>
        <w:t xml:space="preserve">Egle </w:t>
      </w:r>
      <w:proofErr w:type="spellStart"/>
      <w:r>
        <w:t>Katilauskaite</w:t>
      </w:r>
      <w:proofErr w:type="spellEnd"/>
      <w:r>
        <w:t>, Edward R Yeates</w:t>
      </w:r>
    </w:p>
    <w:p w14:paraId="09B6E430" w14:textId="3AAF1E72" w:rsidR="002A2EEC" w:rsidRDefault="00CC07CF">
      <w:pPr>
        <w:pStyle w:val="Heading2"/>
      </w:pPr>
      <w:r>
        <w:t>Description</w:t>
      </w:r>
    </w:p>
    <w:p w14:paraId="6B2FD8EC" w14:textId="58C6ECAD" w:rsidR="00320A03" w:rsidRPr="00E8250A" w:rsidRDefault="00320A03" w:rsidP="00320A03">
      <w:pPr>
        <w:rPr>
          <w:rFonts w:ascii="Times New Roman" w:hAnsi="Times New Roman"/>
          <w:sz w:val="24"/>
        </w:rPr>
      </w:pPr>
      <w:r w:rsidRPr="00E8250A">
        <w:rPr>
          <w:rFonts w:ascii="Times New Roman" w:hAnsi="Times New Roman"/>
          <w:sz w:val="24"/>
        </w:rPr>
        <w:t>Our game is called ‘Camel Carry’. It’s a puzzle game</w:t>
      </w:r>
      <w:r w:rsidR="00043331" w:rsidRPr="00E8250A">
        <w:rPr>
          <w:rFonts w:ascii="Times New Roman" w:hAnsi="Times New Roman"/>
          <w:sz w:val="24"/>
        </w:rPr>
        <w:t xml:space="preserve">, which requires the player to think of the best strategy for </w:t>
      </w:r>
      <w:r w:rsidR="00361295" w:rsidRPr="00E8250A">
        <w:rPr>
          <w:rFonts w:ascii="Times New Roman" w:hAnsi="Times New Roman"/>
          <w:sz w:val="24"/>
        </w:rPr>
        <w:t>grouping</w:t>
      </w:r>
      <w:r w:rsidR="00043331" w:rsidRPr="00E8250A">
        <w:rPr>
          <w:rFonts w:ascii="Times New Roman" w:hAnsi="Times New Roman"/>
          <w:sz w:val="24"/>
        </w:rPr>
        <w:t xml:space="preserve"> items in a certain time limit.</w:t>
      </w:r>
      <w:r w:rsidR="00522698" w:rsidRPr="00E8250A">
        <w:rPr>
          <w:rFonts w:ascii="Times New Roman" w:hAnsi="Times New Roman"/>
          <w:sz w:val="24"/>
        </w:rPr>
        <w:t xml:space="preserve"> The game’s background is as follows: The sultan has increased daily taxes and the player </w:t>
      </w:r>
      <w:r w:rsidR="002C5DD3" w:rsidRPr="00E8250A">
        <w:rPr>
          <w:rFonts w:ascii="Times New Roman" w:hAnsi="Times New Roman"/>
          <w:sz w:val="24"/>
        </w:rPr>
        <w:t>must</w:t>
      </w:r>
      <w:r w:rsidR="00522698" w:rsidRPr="00E8250A">
        <w:rPr>
          <w:rFonts w:ascii="Times New Roman" w:hAnsi="Times New Roman"/>
          <w:sz w:val="24"/>
        </w:rPr>
        <w:t xml:space="preserve"> earn enough money to pay them.</w:t>
      </w:r>
      <w:r w:rsidR="002C5DD3" w:rsidRPr="00E8250A">
        <w:rPr>
          <w:rFonts w:ascii="Times New Roman" w:hAnsi="Times New Roman"/>
          <w:sz w:val="24"/>
        </w:rPr>
        <w:t xml:space="preserve"> The narrator, assumed to be a salesman working in the market, pays the player at the end of each day for all items delivered. The player’s role is to deliver enough items to reach the coin goal, before </w:t>
      </w:r>
      <w:r w:rsidR="00C44AFB" w:rsidRPr="00E8250A">
        <w:rPr>
          <w:rFonts w:ascii="Times New Roman" w:hAnsi="Times New Roman"/>
          <w:sz w:val="24"/>
        </w:rPr>
        <w:t xml:space="preserve">the market </w:t>
      </w:r>
      <w:r w:rsidR="002C5DD3" w:rsidRPr="00E8250A">
        <w:rPr>
          <w:rFonts w:ascii="Times New Roman" w:hAnsi="Times New Roman"/>
          <w:sz w:val="24"/>
        </w:rPr>
        <w:t xml:space="preserve">closes. </w:t>
      </w:r>
    </w:p>
    <w:p w14:paraId="293CEE86" w14:textId="5DAD3E70" w:rsidR="002A2EEC" w:rsidRDefault="00CC07CF" w:rsidP="005002CB">
      <w:pPr>
        <w:pStyle w:val="Heading2"/>
      </w:pPr>
      <w:r>
        <w:t>Game Design</w:t>
      </w:r>
    </w:p>
    <w:p w14:paraId="21976053" w14:textId="14D2FF65" w:rsidR="002A2EEC" w:rsidRDefault="00CC07CF">
      <w:pPr>
        <w:pStyle w:val="Heading3"/>
      </w:pPr>
      <w:commentRangeStart w:id="1"/>
      <w:r>
        <w:t>Mechanics</w:t>
      </w:r>
      <w:commentRangeEnd w:id="1"/>
      <w:r>
        <w:rPr>
          <w:rStyle w:val="CommentReference"/>
          <w:rFonts w:ascii="Calibri" w:eastAsia="Calibri" w:hAnsi="Calibri"/>
          <w:color w:val="auto"/>
        </w:rPr>
        <w:commentReference w:id="1"/>
      </w:r>
      <w:r w:rsidR="00D255DB">
        <w:t>/ Rules</w:t>
      </w:r>
    </w:p>
    <w:p w14:paraId="62303A7D" w14:textId="4F05F448" w:rsidR="00F60F8C" w:rsidRDefault="00F60F8C" w:rsidP="00546E02">
      <w:pPr>
        <w:pStyle w:val="ListParagraph"/>
        <w:numPr>
          <w:ilvl w:val="0"/>
          <w:numId w:val="8"/>
        </w:numPr>
      </w:pPr>
      <w:r>
        <w:t xml:space="preserve">Player can click on an item to </w:t>
      </w:r>
      <w:r w:rsidR="005660D3">
        <w:t>‘put’ it in the chest and back.</w:t>
      </w:r>
    </w:p>
    <w:p w14:paraId="32795E66" w14:textId="033AC290" w:rsidR="00C93462" w:rsidRDefault="00C93462" w:rsidP="00546E02">
      <w:pPr>
        <w:pStyle w:val="ListParagraph"/>
        <w:numPr>
          <w:ilvl w:val="0"/>
          <w:numId w:val="8"/>
        </w:numPr>
      </w:pPr>
      <w:r>
        <w:t>Player can click on the camel to make it move.</w:t>
      </w:r>
    </w:p>
    <w:p w14:paraId="0D8C86E2" w14:textId="12EB267D" w:rsidR="001A1015" w:rsidRDefault="001F56E3" w:rsidP="00546E02">
      <w:pPr>
        <w:pStyle w:val="ListParagraph"/>
        <w:numPr>
          <w:ilvl w:val="0"/>
          <w:numId w:val="8"/>
        </w:numPr>
      </w:pPr>
      <w:r>
        <w:t xml:space="preserve">Player can only put items in the chest, when the camel is back </w:t>
      </w:r>
      <w:r w:rsidR="00625EA1">
        <w:t>at the starting position.</w:t>
      </w:r>
    </w:p>
    <w:p w14:paraId="44A531A9" w14:textId="4282C77E" w:rsidR="00171BE2" w:rsidRDefault="00171BE2" w:rsidP="00546E02">
      <w:pPr>
        <w:pStyle w:val="ListParagraph"/>
        <w:numPr>
          <w:ilvl w:val="0"/>
          <w:numId w:val="8"/>
        </w:numPr>
      </w:pPr>
      <w:r>
        <w:t>The player receives the money for the items only when the camel reaches the ‘market’s’ position.</w:t>
      </w:r>
    </w:p>
    <w:p w14:paraId="7D9C8E12" w14:textId="5D6F5408" w:rsidR="00546E02" w:rsidRDefault="0001095F" w:rsidP="00546E02">
      <w:pPr>
        <w:pStyle w:val="ListParagraph"/>
        <w:numPr>
          <w:ilvl w:val="0"/>
          <w:numId w:val="8"/>
        </w:numPr>
      </w:pPr>
      <w:r>
        <w:t xml:space="preserve">Player can’t put in more than 20 units of weight into the chest. </w:t>
      </w:r>
    </w:p>
    <w:p w14:paraId="12F79312" w14:textId="15070C8D" w:rsidR="00A63047" w:rsidRDefault="00A63047" w:rsidP="00546E02">
      <w:pPr>
        <w:pStyle w:val="ListParagraph"/>
        <w:numPr>
          <w:ilvl w:val="0"/>
          <w:numId w:val="8"/>
        </w:numPr>
      </w:pPr>
      <w:r>
        <w:t>The heavier the chest, the slower the camel walks.</w:t>
      </w:r>
    </w:p>
    <w:p w14:paraId="1D2C43A1" w14:textId="672944B5" w:rsidR="0001095F" w:rsidRDefault="0001095F" w:rsidP="00546E02">
      <w:pPr>
        <w:pStyle w:val="ListParagraph"/>
        <w:numPr>
          <w:ilvl w:val="0"/>
          <w:numId w:val="8"/>
        </w:numPr>
      </w:pPr>
      <w:r>
        <w:t>Every item has a number for a weight and a number for the coins it is worth.</w:t>
      </w:r>
    </w:p>
    <w:p w14:paraId="353DCC51" w14:textId="69B45A8E" w:rsidR="0001095F" w:rsidRDefault="006A1580" w:rsidP="00546E02">
      <w:pPr>
        <w:pStyle w:val="ListParagraph"/>
        <w:numPr>
          <w:ilvl w:val="0"/>
          <w:numId w:val="8"/>
        </w:numPr>
      </w:pPr>
      <w:r>
        <w:t>From level 3 onwards, the user can fast forward the time.</w:t>
      </w:r>
    </w:p>
    <w:p w14:paraId="4702DE11" w14:textId="7C763EE2" w:rsidR="008F5061" w:rsidRDefault="008F5061" w:rsidP="00546E02">
      <w:pPr>
        <w:pStyle w:val="ListParagraph"/>
        <w:numPr>
          <w:ilvl w:val="0"/>
          <w:numId w:val="8"/>
        </w:numPr>
      </w:pPr>
      <w:r>
        <w:t>Cold items have a blue background, hot items have a red background. They can’t be put together in the chest.</w:t>
      </w:r>
    </w:p>
    <w:p w14:paraId="65E1FFB5" w14:textId="780CBADD" w:rsidR="0080451F" w:rsidRDefault="0080451F" w:rsidP="0080451F">
      <w:pPr>
        <w:pStyle w:val="ListParagraph"/>
        <w:numPr>
          <w:ilvl w:val="0"/>
          <w:numId w:val="8"/>
        </w:numPr>
      </w:pPr>
      <w:r>
        <w:t>Player can press ‘R’ to restart.</w:t>
      </w:r>
    </w:p>
    <w:p w14:paraId="1B699AC3" w14:textId="4BC667D3" w:rsidR="0080451F" w:rsidRDefault="0080451F" w:rsidP="0080451F">
      <w:pPr>
        <w:pStyle w:val="ListParagraph"/>
        <w:numPr>
          <w:ilvl w:val="0"/>
          <w:numId w:val="8"/>
        </w:numPr>
      </w:pPr>
      <w:r>
        <w:t xml:space="preserve">There is a timer </w:t>
      </w:r>
      <w:r w:rsidR="00CA4BFE">
        <w:t>which indicates how long the player has until the level is finished.</w:t>
      </w:r>
    </w:p>
    <w:p w14:paraId="1589F0FB" w14:textId="093C108F" w:rsidR="00742D4B" w:rsidRPr="00546E02" w:rsidRDefault="00742D4B" w:rsidP="0080451F">
      <w:pPr>
        <w:pStyle w:val="ListParagraph"/>
        <w:numPr>
          <w:ilvl w:val="0"/>
          <w:numId w:val="8"/>
        </w:numPr>
      </w:pPr>
      <w:r>
        <w:t>The level finishes either if the coin goal is reached or if the time runs out.</w:t>
      </w:r>
    </w:p>
    <w:p w14:paraId="07A8AD12" w14:textId="5195995C" w:rsidR="00D255DB" w:rsidRDefault="00CC07CF" w:rsidP="00D255DB">
      <w:pPr>
        <w:pStyle w:val="Heading3"/>
      </w:pPr>
      <w:commentRangeStart w:id="2"/>
      <w:r>
        <w:t>Dynamics</w:t>
      </w:r>
      <w:commentRangeEnd w:id="2"/>
      <w:r>
        <w:rPr>
          <w:rStyle w:val="CommentReference"/>
          <w:rFonts w:ascii="Calibri" w:eastAsia="Calibri" w:hAnsi="Calibri"/>
          <w:color w:val="auto"/>
        </w:rPr>
        <w:commentReference w:id="2"/>
      </w:r>
    </w:p>
    <w:p w14:paraId="73294645" w14:textId="53BE5286" w:rsidR="00D255DB" w:rsidRDefault="001B66B7" w:rsidP="00C75401">
      <w:pPr>
        <w:pStyle w:val="ListParagraph"/>
        <w:numPr>
          <w:ilvl w:val="0"/>
          <w:numId w:val="6"/>
        </w:numPr>
      </w:pPr>
      <w:r>
        <w:t>T</w:t>
      </w:r>
      <w:r w:rsidR="0084481F">
        <w:t>he weight has influence on the camel’s speed,</w:t>
      </w:r>
      <w:r>
        <w:t xml:space="preserve"> meaning </w:t>
      </w:r>
      <w:r w:rsidR="002F0207">
        <w:t xml:space="preserve">that </w:t>
      </w:r>
      <w:r w:rsidR="00CA4874">
        <w:t xml:space="preserve">it takes more time to </w:t>
      </w:r>
      <w:r w:rsidR="00CA6414">
        <w:t>deliver items</w:t>
      </w:r>
      <w:r w:rsidR="00EC6D84">
        <w:t xml:space="preserve"> the heavier the box is.</w:t>
      </w:r>
    </w:p>
    <w:p w14:paraId="41E639E7" w14:textId="79D894A8" w:rsidR="00C75401" w:rsidRDefault="00C75401" w:rsidP="00C75401">
      <w:pPr>
        <w:pStyle w:val="ListParagraph"/>
        <w:numPr>
          <w:ilvl w:val="0"/>
          <w:numId w:val="6"/>
        </w:numPr>
      </w:pPr>
      <w:r>
        <w:t>Some items are more expensive and heavier than others</w:t>
      </w:r>
      <w:r w:rsidR="00F32B80">
        <w:t xml:space="preserve">, so the player </w:t>
      </w:r>
      <w:proofErr w:type="gramStart"/>
      <w:r w:rsidR="00DD3179">
        <w:t>has to</w:t>
      </w:r>
      <w:proofErr w:type="gramEnd"/>
      <w:r w:rsidR="00DD3179">
        <w:t xml:space="preserve"> take that into consideration in order to not lose time.</w:t>
      </w:r>
    </w:p>
    <w:p w14:paraId="5AB1DABC" w14:textId="21899D9E" w:rsidR="00C75401" w:rsidRDefault="00B86349" w:rsidP="00C75401">
      <w:pPr>
        <w:pStyle w:val="ListParagraph"/>
        <w:numPr>
          <w:ilvl w:val="0"/>
          <w:numId w:val="6"/>
        </w:numPr>
      </w:pPr>
      <w:r>
        <w:t>The timer only starts when the user first clicks on the camel</w:t>
      </w:r>
      <w:r w:rsidR="00C3274A">
        <w:t>, so t</w:t>
      </w:r>
      <w:r w:rsidR="00030D55">
        <w:t>he player can plan out her moves before the ‘day’ has begun.</w:t>
      </w:r>
    </w:p>
    <w:p w14:paraId="37706E98" w14:textId="5B5D68BC" w:rsidR="00D04D9C" w:rsidRDefault="00D04D9C" w:rsidP="00C75401">
      <w:pPr>
        <w:pStyle w:val="ListParagraph"/>
        <w:numPr>
          <w:ilvl w:val="0"/>
          <w:numId w:val="6"/>
        </w:numPr>
      </w:pPr>
      <w:r w:rsidRPr="00D04D9C">
        <w:t xml:space="preserve">Invalid actions cause a </w:t>
      </w:r>
      <w:r>
        <w:t xml:space="preserve">red </w:t>
      </w:r>
      <w:r w:rsidRPr="00D04D9C">
        <w:t xml:space="preserve">flash </w:t>
      </w:r>
      <w:r>
        <w:t>on the screen</w:t>
      </w:r>
      <w:r w:rsidR="00793457">
        <w:t xml:space="preserve"> appear</w:t>
      </w:r>
      <w:r>
        <w:t xml:space="preserve"> </w:t>
      </w:r>
      <w:r w:rsidRPr="00D04D9C">
        <w:t>an</w:t>
      </w:r>
      <w:r>
        <w:t>d a sound to play</w:t>
      </w:r>
      <w:r w:rsidR="0029455C">
        <w:t>.</w:t>
      </w:r>
    </w:p>
    <w:p w14:paraId="2987CBE4" w14:textId="0B6F5F42" w:rsidR="005248AA" w:rsidRDefault="001F712E" w:rsidP="00C75401">
      <w:pPr>
        <w:pStyle w:val="ListParagraph"/>
        <w:numPr>
          <w:ilvl w:val="0"/>
          <w:numId w:val="6"/>
        </w:numPr>
      </w:pPr>
      <w:r>
        <w:t>When items are sold, a ‘ka-</w:t>
      </w:r>
      <w:proofErr w:type="spellStart"/>
      <w:r>
        <w:t>ching</w:t>
      </w:r>
      <w:proofErr w:type="spellEnd"/>
      <w:r>
        <w:t>’ sound is played, feeling it more rewarding.</w:t>
      </w:r>
    </w:p>
    <w:p w14:paraId="4AA61967" w14:textId="7DC41B45" w:rsidR="00CD4830" w:rsidRPr="00D04D9C" w:rsidRDefault="00CD4830" w:rsidP="00C75401">
      <w:pPr>
        <w:pStyle w:val="ListParagraph"/>
        <w:numPr>
          <w:ilvl w:val="0"/>
          <w:numId w:val="6"/>
        </w:numPr>
      </w:pPr>
      <w:r>
        <w:t xml:space="preserve">When the timer reaches the 5 second mark, the timer makes a sound every second and the text turns red, indicating </w:t>
      </w:r>
      <w:r w:rsidR="00803CEE">
        <w:t>a near end of the level.</w:t>
      </w:r>
    </w:p>
    <w:p w14:paraId="73BC806B" w14:textId="77777777" w:rsidR="002A2EEC" w:rsidRDefault="00CC07CF">
      <w:pPr>
        <w:pStyle w:val="Heading3"/>
      </w:pPr>
      <w:commentRangeStart w:id="3"/>
      <w:r>
        <w:t>Aesthetics</w:t>
      </w:r>
      <w:commentRangeEnd w:id="3"/>
      <w:r>
        <w:rPr>
          <w:rStyle w:val="CommentReference"/>
          <w:rFonts w:ascii="Calibri" w:eastAsia="Calibri" w:hAnsi="Calibri"/>
          <w:color w:val="auto"/>
        </w:rPr>
        <w:commentReference w:id="3"/>
      </w:r>
    </w:p>
    <w:p w14:paraId="21978ED8" w14:textId="1E58627C" w:rsidR="002A2EEC" w:rsidRDefault="00944004" w:rsidP="00C75401">
      <w:pPr>
        <w:pStyle w:val="ListParagraph"/>
        <w:numPr>
          <w:ilvl w:val="0"/>
          <w:numId w:val="7"/>
        </w:numPr>
      </w:pPr>
      <w:r>
        <w:t xml:space="preserve">Our main aesthetic is challenge, because </w:t>
      </w:r>
      <w:r w:rsidR="0080501C">
        <w:t xml:space="preserve">every level is more </w:t>
      </w:r>
      <w:r w:rsidR="009B2778">
        <w:t>difficult and adds more complexity to the puzzle.</w:t>
      </w:r>
    </w:p>
    <w:p w14:paraId="7D37AF51" w14:textId="7483EEF5" w:rsidR="00D67887" w:rsidRDefault="00BE1642" w:rsidP="00C75401">
      <w:pPr>
        <w:pStyle w:val="ListParagraph"/>
        <w:numPr>
          <w:ilvl w:val="0"/>
          <w:numId w:val="7"/>
        </w:numPr>
      </w:pPr>
      <w:r>
        <w:t>Other aesthetics include</w:t>
      </w:r>
      <w:r w:rsidR="00D67887">
        <w:t>:</w:t>
      </w:r>
    </w:p>
    <w:p w14:paraId="0BEDB69C" w14:textId="77777777" w:rsidR="00D67887" w:rsidRDefault="00BE1642" w:rsidP="00D67887">
      <w:pPr>
        <w:pStyle w:val="ListParagraph"/>
        <w:numPr>
          <w:ilvl w:val="1"/>
          <w:numId w:val="7"/>
        </w:numPr>
      </w:pPr>
      <w:r>
        <w:t>narrative (there is some backstory)</w:t>
      </w:r>
    </w:p>
    <w:p w14:paraId="2CCAA0B4" w14:textId="77777777" w:rsidR="00D67887" w:rsidRDefault="00BE1642" w:rsidP="00D67887">
      <w:pPr>
        <w:pStyle w:val="ListParagraph"/>
        <w:numPr>
          <w:ilvl w:val="1"/>
          <w:numId w:val="7"/>
        </w:numPr>
      </w:pPr>
      <w:r>
        <w:t>fantasy (make-belie</w:t>
      </w:r>
      <w:r w:rsidR="00FA1AA3">
        <w:t>ve</w:t>
      </w:r>
      <w:r>
        <w:t xml:space="preserve"> desert world</w:t>
      </w:r>
      <w:r w:rsidR="00C129F9">
        <w:t>, where you play as a delivery person</w:t>
      </w:r>
      <w:r>
        <w:t>)</w:t>
      </w:r>
    </w:p>
    <w:p w14:paraId="3FC6EF56" w14:textId="3DF97A1B" w:rsidR="00BE1642" w:rsidRDefault="00114BD7" w:rsidP="00D67887">
      <w:pPr>
        <w:pStyle w:val="ListParagraph"/>
        <w:numPr>
          <w:ilvl w:val="1"/>
          <w:numId w:val="7"/>
        </w:numPr>
      </w:pPr>
      <w:r>
        <w:lastRenderedPageBreak/>
        <w:t xml:space="preserve">sensation (positive feeling when finishing the </w:t>
      </w:r>
      <w:r w:rsidR="004F2D82">
        <w:t>level</w:t>
      </w:r>
      <w:r w:rsidR="00016977">
        <w:t xml:space="preserve"> caused by the challenging </w:t>
      </w:r>
      <w:r w:rsidR="004F2D82">
        <w:t>feeling</w:t>
      </w:r>
      <w:r w:rsidR="00DF5017">
        <w:t>)</w:t>
      </w:r>
    </w:p>
    <w:p w14:paraId="4E4FC59E" w14:textId="6BCA4047" w:rsidR="002A2EEC" w:rsidRDefault="00CC07CF">
      <w:pPr>
        <w:pStyle w:val="Heading2"/>
      </w:pPr>
      <w:commentRangeStart w:id="4"/>
      <w:r>
        <w:t>Core Dynamic</w:t>
      </w:r>
      <w:commentRangeEnd w:id="4"/>
      <w:r>
        <w:rPr>
          <w:rStyle w:val="CommentReference"/>
          <w:rFonts w:ascii="Calibri" w:eastAsia="Calibri" w:hAnsi="Calibri"/>
          <w:color w:val="auto"/>
        </w:rPr>
        <w:commentReference w:id="4"/>
      </w:r>
    </w:p>
    <w:p w14:paraId="4910D9BB" w14:textId="4AF25D93" w:rsidR="00151A6D" w:rsidRDefault="00C81E60" w:rsidP="00151A6D">
      <w:pPr>
        <w:rPr>
          <w:rFonts w:ascii="Times New Roman" w:hAnsi="Times New Roman"/>
          <w:sz w:val="24"/>
        </w:rPr>
      </w:pPr>
      <w:r>
        <w:rPr>
          <w:rFonts w:ascii="Times New Roman" w:hAnsi="Times New Roman"/>
          <w:sz w:val="24"/>
        </w:rPr>
        <w:t>Assigning a core dynamic to our game from the one’s given in the lecture</w:t>
      </w:r>
      <w:r w:rsidR="00C9194E">
        <w:rPr>
          <w:rFonts w:ascii="Times New Roman" w:hAnsi="Times New Roman"/>
          <w:sz w:val="24"/>
        </w:rPr>
        <w:t>s</w:t>
      </w:r>
      <w:r w:rsidR="008D5350">
        <w:rPr>
          <w:rFonts w:ascii="Times New Roman" w:hAnsi="Times New Roman"/>
          <w:sz w:val="24"/>
        </w:rPr>
        <w:t xml:space="preserve"> was quite difficult</w:t>
      </w:r>
      <w:r w:rsidR="00E27D71">
        <w:rPr>
          <w:rFonts w:ascii="Times New Roman" w:hAnsi="Times New Roman"/>
          <w:sz w:val="24"/>
        </w:rPr>
        <w:t xml:space="preserve"> as neither of them really fit our puzzle style game</w:t>
      </w:r>
      <w:r w:rsidR="00B80A5D">
        <w:rPr>
          <w:rFonts w:ascii="Times New Roman" w:hAnsi="Times New Roman"/>
          <w:sz w:val="24"/>
        </w:rPr>
        <w:t xml:space="preserve">. If we had to pick, it would be </w:t>
      </w:r>
      <w:r w:rsidR="00796640">
        <w:rPr>
          <w:rFonts w:ascii="Times New Roman" w:hAnsi="Times New Roman"/>
          <w:sz w:val="24"/>
        </w:rPr>
        <w:t>S</w:t>
      </w:r>
      <w:r w:rsidR="00B80A5D">
        <w:rPr>
          <w:rFonts w:ascii="Times New Roman" w:hAnsi="Times New Roman"/>
          <w:sz w:val="24"/>
        </w:rPr>
        <w:t xml:space="preserve">patial </w:t>
      </w:r>
      <w:r w:rsidR="00796640">
        <w:rPr>
          <w:rFonts w:ascii="Times New Roman" w:hAnsi="Times New Roman"/>
          <w:sz w:val="24"/>
        </w:rPr>
        <w:t>R</w:t>
      </w:r>
      <w:r w:rsidR="00B80A5D">
        <w:rPr>
          <w:rFonts w:ascii="Times New Roman" w:hAnsi="Times New Roman"/>
          <w:sz w:val="24"/>
        </w:rPr>
        <w:t xml:space="preserve">easoning, because </w:t>
      </w:r>
      <w:r w:rsidR="004F486C">
        <w:rPr>
          <w:rFonts w:ascii="Times New Roman" w:hAnsi="Times New Roman"/>
          <w:sz w:val="24"/>
        </w:rPr>
        <w:t xml:space="preserve">the game utilises limited amount of space </w:t>
      </w:r>
      <w:r w:rsidR="000B3079">
        <w:rPr>
          <w:rFonts w:ascii="Times New Roman" w:hAnsi="Times New Roman"/>
          <w:sz w:val="24"/>
        </w:rPr>
        <w:t>to work with per turn</w:t>
      </w:r>
      <w:r w:rsidR="0061108A">
        <w:rPr>
          <w:rFonts w:ascii="Times New Roman" w:hAnsi="Times New Roman"/>
          <w:sz w:val="24"/>
        </w:rPr>
        <w:t xml:space="preserve"> and </w:t>
      </w:r>
      <w:r w:rsidR="00BA7B83">
        <w:rPr>
          <w:rFonts w:ascii="Times New Roman" w:hAnsi="Times New Roman"/>
          <w:sz w:val="24"/>
        </w:rPr>
        <w:t xml:space="preserve">the player </w:t>
      </w:r>
      <w:proofErr w:type="gramStart"/>
      <w:r w:rsidR="00BA7B83">
        <w:rPr>
          <w:rFonts w:ascii="Times New Roman" w:hAnsi="Times New Roman"/>
          <w:sz w:val="24"/>
        </w:rPr>
        <w:t>has to</w:t>
      </w:r>
      <w:proofErr w:type="gramEnd"/>
      <w:r w:rsidR="00BA7B83">
        <w:rPr>
          <w:rFonts w:ascii="Times New Roman" w:hAnsi="Times New Roman"/>
          <w:sz w:val="24"/>
        </w:rPr>
        <w:t xml:space="preserve"> place items in the chest in a certain way according to limitations (weight, type)</w:t>
      </w:r>
      <w:r w:rsidR="000B3079">
        <w:rPr>
          <w:rFonts w:ascii="Times New Roman" w:hAnsi="Times New Roman"/>
          <w:sz w:val="24"/>
        </w:rPr>
        <w:t xml:space="preserve">, and Race to the End, because every level has a </w:t>
      </w:r>
      <w:r w:rsidR="00185FEF">
        <w:rPr>
          <w:rFonts w:ascii="Times New Roman" w:hAnsi="Times New Roman"/>
          <w:sz w:val="24"/>
        </w:rPr>
        <w:t>time-restraint</w:t>
      </w:r>
      <w:r w:rsidR="0054356E">
        <w:rPr>
          <w:rFonts w:ascii="Times New Roman" w:hAnsi="Times New Roman"/>
          <w:sz w:val="24"/>
        </w:rPr>
        <w:t xml:space="preserve"> and provides a harder challenge to the player.</w:t>
      </w:r>
    </w:p>
    <w:p w14:paraId="49CF05C1" w14:textId="1FDF2904" w:rsidR="005332D5" w:rsidRPr="00D2648B" w:rsidRDefault="000274D4" w:rsidP="00151A6D">
      <w:pPr>
        <w:rPr>
          <w:rFonts w:ascii="Times New Roman" w:hAnsi="Times New Roman"/>
          <w:sz w:val="24"/>
        </w:rPr>
      </w:pPr>
      <w:r>
        <w:rPr>
          <w:rFonts w:ascii="Times New Roman" w:hAnsi="Times New Roman"/>
          <w:sz w:val="24"/>
        </w:rPr>
        <w:t xml:space="preserve">If we </w:t>
      </w:r>
      <w:r w:rsidR="006645B6">
        <w:rPr>
          <w:rFonts w:ascii="Times New Roman" w:hAnsi="Times New Roman"/>
          <w:sz w:val="24"/>
        </w:rPr>
        <w:t>could choose our own core dynamic</w:t>
      </w:r>
      <w:r w:rsidR="00022611">
        <w:rPr>
          <w:rFonts w:ascii="Times New Roman" w:hAnsi="Times New Roman"/>
          <w:sz w:val="24"/>
        </w:rPr>
        <w:t>, we would pick Solution</w:t>
      </w:r>
      <w:r w:rsidR="006E6BA4">
        <w:rPr>
          <w:rFonts w:ascii="Times New Roman" w:hAnsi="Times New Roman"/>
          <w:sz w:val="24"/>
        </w:rPr>
        <w:t xml:space="preserve">, as every level </w:t>
      </w:r>
      <w:r w:rsidR="0057714C">
        <w:rPr>
          <w:rFonts w:ascii="Times New Roman" w:hAnsi="Times New Roman"/>
          <w:sz w:val="24"/>
        </w:rPr>
        <w:t xml:space="preserve">(apart from tutorial) </w:t>
      </w:r>
      <w:r w:rsidR="00070BCE">
        <w:rPr>
          <w:rFonts w:ascii="Times New Roman" w:hAnsi="Times New Roman"/>
          <w:sz w:val="24"/>
        </w:rPr>
        <w:t xml:space="preserve">involves an optimal way of </w:t>
      </w:r>
      <w:r w:rsidR="005573C5">
        <w:rPr>
          <w:rFonts w:ascii="Times New Roman" w:hAnsi="Times New Roman"/>
          <w:sz w:val="24"/>
        </w:rPr>
        <w:t>reaching the goal.</w:t>
      </w:r>
      <w:r w:rsidR="00670398">
        <w:rPr>
          <w:rFonts w:ascii="Times New Roman" w:hAnsi="Times New Roman"/>
          <w:sz w:val="24"/>
        </w:rPr>
        <w:t xml:space="preserve"> The player </w:t>
      </w:r>
      <w:r w:rsidR="00FC2ADE">
        <w:rPr>
          <w:rFonts w:ascii="Times New Roman" w:hAnsi="Times New Roman"/>
          <w:sz w:val="24"/>
        </w:rPr>
        <w:t xml:space="preserve">also </w:t>
      </w:r>
      <w:r w:rsidR="00670398">
        <w:rPr>
          <w:rFonts w:ascii="Times New Roman" w:hAnsi="Times New Roman"/>
          <w:sz w:val="24"/>
        </w:rPr>
        <w:t xml:space="preserve">makes decisions that affect </w:t>
      </w:r>
      <w:r w:rsidR="00EC3677">
        <w:rPr>
          <w:rFonts w:ascii="Times New Roman" w:hAnsi="Times New Roman"/>
          <w:sz w:val="24"/>
        </w:rPr>
        <w:t>various aspects</w:t>
      </w:r>
      <w:r w:rsidR="00444188">
        <w:rPr>
          <w:rFonts w:ascii="Times New Roman" w:hAnsi="Times New Roman"/>
          <w:sz w:val="24"/>
        </w:rPr>
        <w:t xml:space="preserve"> of the game, e.g. filling the chest with heavy items makes the camel slow</w:t>
      </w:r>
      <w:r w:rsidR="00205B06">
        <w:rPr>
          <w:rFonts w:ascii="Times New Roman" w:hAnsi="Times New Roman"/>
          <w:sz w:val="24"/>
        </w:rPr>
        <w:t xml:space="preserve">, hence affecting </w:t>
      </w:r>
      <w:proofErr w:type="gramStart"/>
      <w:r w:rsidR="00205B06">
        <w:rPr>
          <w:rFonts w:ascii="Times New Roman" w:hAnsi="Times New Roman"/>
          <w:sz w:val="24"/>
        </w:rPr>
        <w:t>the final result</w:t>
      </w:r>
      <w:proofErr w:type="gramEnd"/>
      <w:r w:rsidR="00205B06">
        <w:rPr>
          <w:rFonts w:ascii="Times New Roman" w:hAnsi="Times New Roman"/>
          <w:sz w:val="24"/>
        </w:rPr>
        <w:t>.</w:t>
      </w:r>
    </w:p>
    <w:p w14:paraId="655D0D5F" w14:textId="487EF887" w:rsidR="002A2EEC" w:rsidRDefault="00CC07CF">
      <w:pPr>
        <w:pStyle w:val="Heading2"/>
      </w:pPr>
      <w:r>
        <w:t>Level Layout</w:t>
      </w:r>
    </w:p>
    <w:p w14:paraId="4A1127A3" w14:textId="79A9FB3A" w:rsidR="00CE66C8" w:rsidRDefault="00CE66C8" w:rsidP="00CE66C8">
      <w:pPr>
        <w:rPr>
          <w:rFonts w:ascii="Times New Roman" w:hAnsi="Times New Roman"/>
          <w:sz w:val="24"/>
        </w:rPr>
      </w:pPr>
      <w:r w:rsidRPr="00CE66C8">
        <w:rPr>
          <w:rFonts w:ascii="Times New Roman" w:hAnsi="Times New Roman"/>
          <w:sz w:val="24"/>
        </w:rPr>
        <w:t xml:space="preserve">Our level layout is linear, as our game is </w:t>
      </w:r>
      <w:r w:rsidR="00EA64CA">
        <w:rPr>
          <w:rFonts w:ascii="Times New Roman" w:hAnsi="Times New Roman"/>
          <w:sz w:val="24"/>
        </w:rPr>
        <w:t>a puzzle point and click game</w:t>
      </w:r>
      <w:r w:rsidR="002D07C6">
        <w:rPr>
          <w:rFonts w:ascii="Times New Roman" w:hAnsi="Times New Roman"/>
          <w:sz w:val="24"/>
        </w:rPr>
        <w:t xml:space="preserve">. </w:t>
      </w:r>
      <w:r w:rsidR="0097279C">
        <w:rPr>
          <w:rFonts w:ascii="Times New Roman" w:hAnsi="Times New Roman"/>
          <w:sz w:val="24"/>
        </w:rPr>
        <w:t xml:space="preserve">Everything in the game moves linearly: </w:t>
      </w:r>
      <w:r w:rsidR="00CE33BF">
        <w:rPr>
          <w:rFonts w:ascii="Times New Roman" w:hAnsi="Times New Roman"/>
          <w:sz w:val="24"/>
        </w:rPr>
        <w:t xml:space="preserve">the camel always moves in the horizontal direction, the items move from the inventory to the chest and then </w:t>
      </w:r>
      <w:r w:rsidR="00A57679">
        <w:rPr>
          <w:rFonts w:ascii="Times New Roman" w:hAnsi="Times New Roman"/>
          <w:sz w:val="24"/>
        </w:rPr>
        <w:t xml:space="preserve">to the market </w:t>
      </w:r>
      <w:r w:rsidR="0013234B">
        <w:rPr>
          <w:rFonts w:ascii="Times New Roman" w:hAnsi="Times New Roman"/>
          <w:sz w:val="24"/>
        </w:rPr>
        <w:t>(left-right)</w:t>
      </w:r>
      <w:r w:rsidR="003B37CD">
        <w:rPr>
          <w:rFonts w:ascii="Times New Roman" w:hAnsi="Times New Roman"/>
          <w:sz w:val="24"/>
        </w:rPr>
        <w:t>, the speed up slider is horizontal</w:t>
      </w:r>
      <w:r w:rsidR="00821F13">
        <w:rPr>
          <w:rFonts w:ascii="Times New Roman" w:hAnsi="Times New Roman"/>
          <w:sz w:val="24"/>
        </w:rPr>
        <w:t xml:space="preserve"> and moves from left to right to emphasise the camel’s goal direction</w:t>
      </w:r>
      <w:r w:rsidR="00DB143E">
        <w:rPr>
          <w:rFonts w:ascii="Times New Roman" w:hAnsi="Times New Roman"/>
          <w:sz w:val="24"/>
        </w:rPr>
        <w:t>,</w:t>
      </w:r>
      <w:r w:rsidR="00122A60">
        <w:rPr>
          <w:rFonts w:ascii="Times New Roman" w:hAnsi="Times New Roman"/>
          <w:sz w:val="24"/>
        </w:rPr>
        <w:t xml:space="preserve"> </w:t>
      </w:r>
      <w:r w:rsidR="00272A2A">
        <w:rPr>
          <w:rFonts w:ascii="Times New Roman" w:hAnsi="Times New Roman"/>
          <w:sz w:val="24"/>
        </w:rPr>
        <w:t>the levels are</w:t>
      </w:r>
      <w:r w:rsidR="00E56398">
        <w:rPr>
          <w:rFonts w:ascii="Times New Roman" w:hAnsi="Times New Roman"/>
          <w:sz w:val="24"/>
        </w:rPr>
        <w:t xml:space="preserve"> ordered</w:t>
      </w:r>
      <w:r w:rsidR="00703B83">
        <w:rPr>
          <w:rFonts w:ascii="Times New Roman" w:hAnsi="Times New Roman"/>
          <w:sz w:val="24"/>
        </w:rPr>
        <w:t xml:space="preserve"> incrementally.</w:t>
      </w:r>
      <w:r w:rsidR="00272A2A">
        <w:rPr>
          <w:rFonts w:ascii="Times New Roman" w:hAnsi="Times New Roman"/>
          <w:sz w:val="24"/>
        </w:rPr>
        <w:t xml:space="preserve"> </w:t>
      </w:r>
    </w:p>
    <w:p w14:paraId="0917D988" w14:textId="7B23B67A" w:rsidR="00CF2260" w:rsidRDefault="00CF2260" w:rsidP="00CE66C8">
      <w:pPr>
        <w:rPr>
          <w:rFonts w:ascii="Times New Roman" w:hAnsi="Times New Roman"/>
          <w:sz w:val="24"/>
        </w:rPr>
      </w:pPr>
      <w:r>
        <w:rPr>
          <w:rFonts w:ascii="Times New Roman" w:hAnsi="Times New Roman"/>
          <w:sz w:val="24"/>
        </w:rPr>
        <w:t xml:space="preserve">We used a dashboard </w:t>
      </w:r>
      <w:r w:rsidR="007F5A27">
        <w:rPr>
          <w:rFonts w:ascii="Times New Roman" w:hAnsi="Times New Roman"/>
          <w:sz w:val="24"/>
        </w:rPr>
        <w:t>to</w:t>
      </w:r>
      <w:r>
        <w:rPr>
          <w:rFonts w:ascii="Times New Roman" w:hAnsi="Times New Roman"/>
          <w:sz w:val="24"/>
        </w:rPr>
        <w:t xml:space="preserve"> provide a 2D interface which</w:t>
      </w:r>
      <w:r w:rsidR="00CD737D">
        <w:rPr>
          <w:rFonts w:ascii="Times New Roman" w:hAnsi="Times New Roman"/>
          <w:sz w:val="24"/>
        </w:rPr>
        <w:t xml:space="preserve"> would be allow the player to interact with our game more easily. </w:t>
      </w:r>
      <w:r w:rsidR="00A85A3E">
        <w:rPr>
          <w:rFonts w:ascii="Times New Roman" w:hAnsi="Times New Roman"/>
          <w:sz w:val="24"/>
        </w:rPr>
        <w:t xml:space="preserve">We </w:t>
      </w:r>
      <w:r w:rsidR="007F5A27">
        <w:rPr>
          <w:rFonts w:ascii="Times New Roman" w:hAnsi="Times New Roman"/>
          <w:sz w:val="24"/>
        </w:rPr>
        <w:t xml:space="preserve">start with a small inventory of 1 item and limited dashboard features, so the </w:t>
      </w:r>
      <w:r w:rsidR="006F29E6">
        <w:rPr>
          <w:rFonts w:ascii="Times New Roman" w:hAnsi="Times New Roman"/>
          <w:sz w:val="24"/>
        </w:rPr>
        <w:t>player</w:t>
      </w:r>
      <w:r w:rsidR="007F5A27">
        <w:rPr>
          <w:rFonts w:ascii="Times New Roman" w:hAnsi="Times New Roman"/>
          <w:sz w:val="24"/>
        </w:rPr>
        <w:t xml:space="preserve"> isn’t confused</w:t>
      </w:r>
      <w:r w:rsidR="006F29E6">
        <w:rPr>
          <w:rFonts w:ascii="Times New Roman" w:hAnsi="Times New Roman"/>
          <w:sz w:val="24"/>
        </w:rPr>
        <w:t xml:space="preserve"> or bombarded with information</w:t>
      </w:r>
      <w:r w:rsidR="007F5A27">
        <w:rPr>
          <w:rFonts w:ascii="Times New Roman" w:hAnsi="Times New Roman"/>
          <w:sz w:val="24"/>
        </w:rPr>
        <w:t xml:space="preserve"> when they initially enter the game. Additional items are added after each level and new complexities are added to the dashboard to allow the user to slowly learn and progress through the game.</w:t>
      </w:r>
      <w:r w:rsidR="006F29E6">
        <w:rPr>
          <w:rFonts w:ascii="Times New Roman" w:hAnsi="Times New Roman"/>
          <w:sz w:val="24"/>
        </w:rPr>
        <w:t xml:space="preserve"> Game items are positioned </w:t>
      </w:r>
      <w:r w:rsidR="00654C37">
        <w:rPr>
          <w:rFonts w:ascii="Times New Roman" w:hAnsi="Times New Roman"/>
          <w:sz w:val="24"/>
        </w:rPr>
        <w:t>consistently</w:t>
      </w:r>
      <w:r w:rsidR="006F29E6">
        <w:rPr>
          <w:rFonts w:ascii="Times New Roman" w:hAnsi="Times New Roman"/>
          <w:sz w:val="24"/>
        </w:rPr>
        <w:t xml:space="preserve"> </w:t>
      </w:r>
      <w:r w:rsidR="00654C37">
        <w:rPr>
          <w:rFonts w:ascii="Times New Roman" w:hAnsi="Times New Roman"/>
          <w:sz w:val="24"/>
        </w:rPr>
        <w:t>in</w:t>
      </w:r>
      <w:r w:rsidR="006F29E6">
        <w:rPr>
          <w:rFonts w:ascii="Times New Roman" w:hAnsi="Times New Roman"/>
          <w:sz w:val="24"/>
        </w:rPr>
        <w:t xml:space="preserve"> each level </w:t>
      </w:r>
      <w:r w:rsidR="00654C37">
        <w:rPr>
          <w:rFonts w:ascii="Times New Roman" w:hAnsi="Times New Roman"/>
          <w:sz w:val="24"/>
        </w:rPr>
        <w:t>so that the user doesn’t become disorientated and forget information from previous levels.</w:t>
      </w:r>
    </w:p>
    <w:p w14:paraId="62C9C48B" w14:textId="6B74FAD8" w:rsidR="001F31B2" w:rsidRDefault="00654C37" w:rsidP="00CE66C8">
      <w:pPr>
        <w:rPr>
          <w:rFonts w:ascii="Times New Roman" w:hAnsi="Times New Roman"/>
          <w:sz w:val="24"/>
        </w:rPr>
      </w:pPr>
      <w:r>
        <w:rPr>
          <w:rFonts w:ascii="Times New Roman" w:hAnsi="Times New Roman"/>
          <w:sz w:val="24"/>
        </w:rPr>
        <w:t xml:space="preserve">Features on the dashboard flash red and play </w:t>
      </w:r>
      <w:r w:rsidR="001F31B2">
        <w:rPr>
          <w:rFonts w:ascii="Times New Roman" w:hAnsi="Times New Roman"/>
          <w:sz w:val="24"/>
        </w:rPr>
        <w:t>an</w:t>
      </w:r>
      <w:r>
        <w:rPr>
          <w:rFonts w:ascii="Times New Roman" w:hAnsi="Times New Roman"/>
          <w:sz w:val="24"/>
        </w:rPr>
        <w:t xml:space="preserve"> incorrect sound when the player attempts to do something that would break the games rules. This provides clear feedback to the player</w:t>
      </w:r>
      <w:r w:rsidR="001F31B2">
        <w:rPr>
          <w:rFonts w:ascii="Times New Roman" w:hAnsi="Times New Roman"/>
          <w:sz w:val="24"/>
        </w:rPr>
        <w:t xml:space="preserve"> and suggests what they did wrong, so they can learn from their mistake and improve.</w:t>
      </w:r>
    </w:p>
    <w:p w14:paraId="3DD6E096" w14:textId="77777777" w:rsidR="002A2EEC" w:rsidRDefault="00CC07CF">
      <w:pPr>
        <w:pStyle w:val="Heading2"/>
      </w:pPr>
      <w:r>
        <w:t>Difficulty Tuning Process</w:t>
      </w:r>
    </w:p>
    <w:p w14:paraId="7772A39F" w14:textId="42A09C36" w:rsidR="002A2EEC" w:rsidRPr="00A40BA7" w:rsidRDefault="00A40BA7">
      <w:pPr>
        <w:rPr>
          <w:rFonts w:ascii="Times New Roman" w:hAnsi="Times New Roman"/>
          <w:sz w:val="24"/>
        </w:rPr>
      </w:pPr>
      <w:r>
        <w:rPr>
          <w:rFonts w:ascii="Times New Roman" w:hAnsi="Times New Roman"/>
          <w:sz w:val="24"/>
        </w:rPr>
        <w:t>We didn’t want to make the game too difficult, especially for the tutorial levels</w:t>
      </w:r>
      <w:r w:rsidR="00D14517">
        <w:rPr>
          <w:rFonts w:ascii="Times New Roman" w:hAnsi="Times New Roman"/>
          <w:sz w:val="24"/>
        </w:rPr>
        <w:t xml:space="preserve">, however we tried to make the levels </w:t>
      </w:r>
      <w:r w:rsidR="00B555A9">
        <w:rPr>
          <w:rFonts w:ascii="Times New Roman" w:hAnsi="Times New Roman"/>
          <w:sz w:val="24"/>
        </w:rPr>
        <w:t>more challenging in a linear manner.</w:t>
      </w:r>
      <w:r w:rsidR="00BB1DB6">
        <w:rPr>
          <w:rFonts w:ascii="Times New Roman" w:hAnsi="Times New Roman"/>
          <w:sz w:val="24"/>
        </w:rPr>
        <w:t xml:space="preserve"> For the tutorial levels we wanted to introduce the base mechanics</w:t>
      </w:r>
      <w:r w:rsidR="003C4540">
        <w:rPr>
          <w:rFonts w:ascii="Times New Roman" w:hAnsi="Times New Roman"/>
          <w:sz w:val="24"/>
        </w:rPr>
        <w:t xml:space="preserve"> slowly, so the player can </w:t>
      </w:r>
      <w:r w:rsidR="00E85AC1">
        <w:rPr>
          <w:rFonts w:ascii="Times New Roman" w:hAnsi="Times New Roman"/>
          <w:sz w:val="24"/>
        </w:rPr>
        <w:t xml:space="preserve">get used to them and not be </w:t>
      </w:r>
      <w:r w:rsidR="009A230E">
        <w:rPr>
          <w:rFonts w:ascii="Times New Roman" w:hAnsi="Times New Roman"/>
          <w:sz w:val="24"/>
        </w:rPr>
        <w:t xml:space="preserve">thrown into the base game with </w:t>
      </w:r>
      <w:r w:rsidR="00DE6599">
        <w:rPr>
          <w:rFonts w:ascii="Times New Roman" w:hAnsi="Times New Roman"/>
          <w:sz w:val="24"/>
        </w:rPr>
        <w:t xml:space="preserve">a bunch of text to </w:t>
      </w:r>
      <w:r w:rsidR="007F415F">
        <w:rPr>
          <w:rFonts w:ascii="Times New Roman" w:hAnsi="Times New Roman"/>
          <w:sz w:val="24"/>
        </w:rPr>
        <w:t>memorise. &lt;</w:t>
      </w:r>
      <w:bookmarkStart w:id="5" w:name="_GoBack"/>
      <w:bookmarkEnd w:id="5"/>
      <w:r w:rsidR="00EE46E4">
        <w:rPr>
          <w:rFonts w:ascii="Times New Roman" w:hAnsi="Times New Roman"/>
          <w:sz w:val="24"/>
        </w:rPr>
        <w:t>ENOUGH IN GAME INFORMATION TO MAKE DECISIONS&gt;</w:t>
      </w:r>
      <w:r w:rsidR="007C4884">
        <w:rPr>
          <w:rFonts w:ascii="Times New Roman" w:hAnsi="Times New Roman"/>
          <w:sz w:val="24"/>
        </w:rPr>
        <w:t xml:space="preserve"> &lt;HOW WE  TUNNED CODE</w:t>
      </w:r>
      <w:r w:rsidR="0001463C">
        <w:rPr>
          <w:rFonts w:ascii="Times New Roman" w:hAnsi="Times New Roman"/>
          <w:sz w:val="24"/>
        </w:rPr>
        <w:t>&gt;&lt;</w:t>
      </w:r>
      <w:r w:rsidR="007C4884">
        <w:rPr>
          <w:rFonts w:ascii="Times New Roman" w:hAnsi="Times New Roman"/>
          <w:sz w:val="24"/>
        </w:rPr>
        <w:t>(LOOK AT SLIDES)&gt;</w:t>
      </w:r>
      <w:r w:rsidR="00751A59">
        <w:rPr>
          <w:rFonts w:ascii="Times New Roman" w:hAnsi="Times New Roman"/>
          <w:sz w:val="24"/>
        </w:rPr>
        <w:t xml:space="preserve"> </w:t>
      </w:r>
    </w:p>
    <w:p w14:paraId="03FBEF65" w14:textId="77777777" w:rsidR="002A2EEC" w:rsidRDefault="002A2EEC"/>
    <w:p w14:paraId="731BA711" w14:textId="77777777" w:rsidR="002A2EEC" w:rsidRDefault="002A2EEC"/>
    <w:sectPr w:rsidR="002A2EEC">
      <w:headerReference w:type="default" r:id="rId10"/>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gle" w:date="2018-03-03T17:04:00Z" w:initials="Egle">
    <w:p w14:paraId="06E52BEB" w14:textId="77777777" w:rsidR="002A2EEC" w:rsidRDefault="00CC07CF">
      <w:pPr>
        <w:numPr>
          <w:ilvl w:val="0"/>
          <w:numId w:val="1"/>
        </w:numPr>
        <w:spacing w:before="100" w:after="100" w:line="240" w:lineRule="auto"/>
      </w:pPr>
      <w:r>
        <w:rPr>
          <w:rStyle w:val="CommentReference"/>
        </w:rPr>
        <w:annotationRef/>
      </w:r>
      <w:r>
        <w:rPr>
          <w:rFonts w:ascii="Times New Roman" w:eastAsia="Times New Roman" w:hAnsi="Times New Roman"/>
          <w:sz w:val="24"/>
          <w:szCs w:val="24"/>
          <w:lang w:val="en-US"/>
        </w:rPr>
        <w:t xml:space="preserve">Describe your game’s design in terms of one of the two design frameworks discussed in class (Fullerton’s formal elements or MDA) </w:t>
      </w:r>
    </w:p>
    <w:p w14:paraId="20D289D9"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What Core Dynamic do you feel your game possesses and why? </w:t>
      </w:r>
    </w:p>
    <w:p w14:paraId="47FF1B81"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Describe the type of level layout you have used in this level design and why that suits this </w:t>
      </w:r>
      <w:proofErr w:type="gramStart"/>
      <w:r>
        <w:rPr>
          <w:rFonts w:ascii="Times New Roman" w:eastAsia="Times New Roman" w:hAnsi="Times New Roman"/>
          <w:sz w:val="24"/>
          <w:szCs w:val="24"/>
          <w:lang w:val="en-US"/>
        </w:rPr>
        <w:t>particular game</w:t>
      </w:r>
      <w:proofErr w:type="gramEnd"/>
      <w:r>
        <w:rPr>
          <w:rFonts w:ascii="Times New Roman" w:eastAsia="Times New Roman" w:hAnsi="Times New Roman"/>
          <w:sz w:val="24"/>
          <w:szCs w:val="24"/>
          <w:lang w:val="en-US"/>
        </w:rPr>
        <w:t xml:space="preserve">. </w:t>
      </w:r>
    </w:p>
    <w:p w14:paraId="20CEFD41" w14:textId="77777777" w:rsidR="002A2EEC" w:rsidRDefault="00CC07CF">
      <w:pPr>
        <w:numPr>
          <w:ilvl w:val="0"/>
          <w:numId w:val="1"/>
        </w:numPr>
        <w:spacing w:before="100" w:after="100" w:line="240" w:lineRule="auto"/>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What was the process you went through to tune the difficulty of this game, and how have you have made it feel fair? </w:t>
      </w:r>
    </w:p>
    <w:p w14:paraId="3FD674D7" w14:textId="77777777" w:rsidR="002A2EEC" w:rsidRDefault="002A2EEC">
      <w:pPr>
        <w:pStyle w:val="CommentText"/>
        <w:rPr>
          <w:lang w:val="en-US"/>
        </w:rPr>
      </w:pPr>
    </w:p>
  </w:comment>
  <w:comment w:id="1" w:author="Egle" w:date="2018-03-03T17:33:00Z" w:initials="Egle">
    <w:p w14:paraId="214D27DC" w14:textId="77777777" w:rsidR="002A2EEC" w:rsidRDefault="00CC07CF">
      <w:pPr>
        <w:pStyle w:val="CommentText"/>
        <w:numPr>
          <w:ilvl w:val="0"/>
          <w:numId w:val="2"/>
        </w:numPr>
      </w:pPr>
      <w:r>
        <w:rPr>
          <w:rStyle w:val="CommentReference"/>
        </w:rPr>
        <w:annotationRef/>
      </w:r>
      <w:r>
        <w:rPr>
          <w:lang w:val="en-US"/>
        </w:rPr>
        <w:t>The statistics, transformations, and algorithms that make up the game</w:t>
      </w:r>
    </w:p>
    <w:p w14:paraId="27FEEEE7" w14:textId="77777777" w:rsidR="002A2EEC" w:rsidRDefault="00CC07CF">
      <w:pPr>
        <w:pStyle w:val="CommentText"/>
        <w:numPr>
          <w:ilvl w:val="0"/>
          <w:numId w:val="2"/>
        </w:numPr>
      </w:pPr>
      <w:proofErr w:type="gramStart"/>
      <w:r>
        <w:t>Similar to</w:t>
      </w:r>
      <w:proofErr w:type="gramEnd"/>
      <w:r>
        <w:t xml:space="preserve"> most existing definitions of “Mechanics” or “Rules”</w:t>
      </w:r>
    </w:p>
    <w:p w14:paraId="7A1FCE6F" w14:textId="77777777" w:rsidR="002A2EEC" w:rsidRDefault="00CC07CF">
      <w:pPr>
        <w:pStyle w:val="CommentText"/>
        <w:numPr>
          <w:ilvl w:val="1"/>
          <w:numId w:val="2"/>
        </w:numPr>
      </w:pPr>
      <w:r>
        <w:t>Adding or removing mechanics affects the entire stack on top of it (both the dynamics and the subsequent aesthetics)</w:t>
      </w:r>
    </w:p>
    <w:p w14:paraId="313F7335" w14:textId="77777777" w:rsidR="002A2EEC" w:rsidRDefault="00CC07CF">
      <w:pPr>
        <w:pStyle w:val="CommentText"/>
        <w:numPr>
          <w:ilvl w:val="1"/>
          <w:numId w:val="2"/>
        </w:numPr>
      </w:pPr>
      <w:r>
        <w:t>Experimentation at the mechanical level is how we balance a game</w:t>
      </w:r>
    </w:p>
    <w:p w14:paraId="6A338DE5" w14:textId="77777777" w:rsidR="002A2EEC" w:rsidRDefault="002A2EEC">
      <w:pPr>
        <w:pStyle w:val="CommentText"/>
        <w:rPr>
          <w:lang w:val="en-US"/>
        </w:rPr>
      </w:pPr>
    </w:p>
  </w:comment>
  <w:comment w:id="2" w:author="Egle" w:date="2018-03-03T17:33:00Z" w:initials="Egle">
    <w:p w14:paraId="56D77BA2" w14:textId="77777777" w:rsidR="002A2EEC" w:rsidRDefault="00CC07CF">
      <w:pPr>
        <w:pStyle w:val="CommentText"/>
        <w:numPr>
          <w:ilvl w:val="0"/>
          <w:numId w:val="3"/>
        </w:numPr>
      </w:pPr>
      <w:r>
        <w:rPr>
          <w:rStyle w:val="CommentReference"/>
        </w:rPr>
        <w:annotationRef/>
      </w:r>
      <w:r>
        <w:rPr>
          <w:lang w:val="en-US"/>
        </w:rPr>
        <w:t>How the mechanics are experienced by the player</w:t>
      </w:r>
    </w:p>
    <w:p w14:paraId="23AECFD8" w14:textId="77777777" w:rsidR="002A2EEC" w:rsidRDefault="00CC07CF">
      <w:pPr>
        <w:pStyle w:val="CommentText"/>
        <w:numPr>
          <w:ilvl w:val="0"/>
          <w:numId w:val="3"/>
        </w:numPr>
      </w:pPr>
      <w:r>
        <w:t>The interface between player and mechanic</w:t>
      </w:r>
    </w:p>
    <w:p w14:paraId="04684AB8" w14:textId="77777777" w:rsidR="002A2EEC" w:rsidRDefault="00CC07CF">
      <w:pPr>
        <w:pStyle w:val="CommentText"/>
        <w:numPr>
          <w:ilvl w:val="1"/>
          <w:numId w:val="3"/>
        </w:numPr>
      </w:pPr>
      <w:r>
        <w:t xml:space="preserve">How is this mechanic </w:t>
      </w:r>
      <w:proofErr w:type="gramStart"/>
      <w:r>
        <w:t>controlled</w:t>
      </w:r>
      <w:proofErr w:type="gramEnd"/>
    </w:p>
    <w:p w14:paraId="30071FA1" w14:textId="77777777" w:rsidR="002A2EEC" w:rsidRDefault="00CC07CF">
      <w:pPr>
        <w:pStyle w:val="CommentText"/>
        <w:numPr>
          <w:ilvl w:val="2"/>
          <w:numId w:val="3"/>
        </w:numPr>
      </w:pPr>
      <w:r>
        <w:t>“Press A to jump”</w:t>
      </w:r>
    </w:p>
    <w:p w14:paraId="1C553277" w14:textId="77777777" w:rsidR="002A2EEC" w:rsidRDefault="00CC07CF">
      <w:pPr>
        <w:pStyle w:val="CommentText"/>
        <w:numPr>
          <w:ilvl w:val="1"/>
          <w:numId w:val="3"/>
        </w:numPr>
      </w:pPr>
      <w:r>
        <w:t xml:space="preserve">How is this mechanic </w:t>
      </w:r>
      <w:proofErr w:type="gramStart"/>
      <w:r>
        <w:t>experienced</w:t>
      </w:r>
      <w:proofErr w:type="gramEnd"/>
    </w:p>
    <w:p w14:paraId="0B7DC3F1" w14:textId="77777777" w:rsidR="002A2EEC" w:rsidRDefault="00CC07CF">
      <w:pPr>
        <w:pStyle w:val="CommentText"/>
        <w:numPr>
          <w:ilvl w:val="2"/>
          <w:numId w:val="3"/>
        </w:numPr>
      </w:pPr>
      <w:r>
        <w:t>“Jumps move at rate x, make a ‘boing’ noise, and move Mario in an arc</w:t>
      </w:r>
    </w:p>
    <w:p w14:paraId="72D2BDAE" w14:textId="77777777" w:rsidR="002A2EEC" w:rsidRDefault="00CC07CF">
      <w:pPr>
        <w:pStyle w:val="CommentText"/>
        <w:numPr>
          <w:ilvl w:val="0"/>
          <w:numId w:val="3"/>
        </w:numPr>
      </w:pPr>
      <w:r>
        <w:t xml:space="preserve">How a designer connects Mechanics to desired </w:t>
      </w:r>
      <w:proofErr w:type="spellStart"/>
      <w:r>
        <w:t>Aethetics</w:t>
      </w:r>
      <w:proofErr w:type="spellEnd"/>
    </w:p>
    <w:p w14:paraId="19C3A0D8" w14:textId="77777777" w:rsidR="002A2EEC" w:rsidRDefault="00CC07CF">
      <w:pPr>
        <w:pStyle w:val="CommentText"/>
        <w:numPr>
          <w:ilvl w:val="1"/>
          <w:numId w:val="3"/>
        </w:numPr>
      </w:pPr>
      <w:r>
        <w:t>If I make Jump have no noise instead does that change Mario?</w:t>
      </w:r>
    </w:p>
    <w:p w14:paraId="00FE2FDA" w14:textId="77777777" w:rsidR="002A2EEC" w:rsidRDefault="002A2EEC">
      <w:pPr>
        <w:pStyle w:val="CommentText"/>
        <w:rPr>
          <w:lang w:val="en-US"/>
        </w:rPr>
      </w:pPr>
    </w:p>
  </w:comment>
  <w:comment w:id="3" w:author="Egle" w:date="2018-03-03T17:33:00Z" w:initials="Egle">
    <w:p w14:paraId="327E6635" w14:textId="77777777" w:rsidR="002A2EEC" w:rsidRDefault="00CC07CF">
      <w:pPr>
        <w:pStyle w:val="CommentText"/>
        <w:numPr>
          <w:ilvl w:val="0"/>
          <w:numId w:val="4"/>
        </w:numPr>
      </w:pPr>
      <w:r>
        <w:rPr>
          <w:rStyle w:val="CommentReference"/>
        </w:rPr>
        <w:annotationRef/>
      </w:r>
      <w:r>
        <w:rPr>
          <w:lang w:val="en-US"/>
        </w:rPr>
        <w:t>The players experience and what makes the game fun.</w:t>
      </w:r>
    </w:p>
    <w:p w14:paraId="3623D8F2" w14:textId="77777777" w:rsidR="002A2EEC" w:rsidRDefault="00CC07CF">
      <w:pPr>
        <w:pStyle w:val="CommentText"/>
        <w:numPr>
          <w:ilvl w:val="0"/>
          <w:numId w:val="4"/>
        </w:numPr>
      </w:pPr>
      <w:r>
        <w:t>Taxonomy of aesthetics:</w:t>
      </w:r>
    </w:p>
    <w:p w14:paraId="18468B27" w14:textId="77777777" w:rsidR="002A2EEC" w:rsidRDefault="00CC07CF">
      <w:pPr>
        <w:pStyle w:val="CommentText"/>
        <w:numPr>
          <w:ilvl w:val="1"/>
          <w:numId w:val="4"/>
        </w:numPr>
      </w:pPr>
      <w:r>
        <w:t>Sensation, Fantasy, Narrative, Challenge, Fellowship, Discovery, Expression, Submission (, Competition)</w:t>
      </w:r>
    </w:p>
    <w:p w14:paraId="6555210C" w14:textId="77777777" w:rsidR="002A2EEC" w:rsidRDefault="00CC07CF">
      <w:pPr>
        <w:pStyle w:val="CommentText"/>
        <w:numPr>
          <w:ilvl w:val="1"/>
          <w:numId w:val="4"/>
        </w:numPr>
      </w:pPr>
      <w:r>
        <w:t>Games are comprised of a set of desired aesthetics</w:t>
      </w:r>
    </w:p>
    <w:p w14:paraId="0DE1A6F3" w14:textId="77777777" w:rsidR="002A2EEC" w:rsidRDefault="00CC07CF">
      <w:pPr>
        <w:pStyle w:val="CommentText"/>
        <w:numPr>
          <w:ilvl w:val="1"/>
          <w:numId w:val="4"/>
        </w:numPr>
      </w:pPr>
      <w:r>
        <w:t>For example</w:t>
      </w:r>
    </w:p>
    <w:p w14:paraId="24CE66BC" w14:textId="77777777" w:rsidR="002A2EEC" w:rsidRDefault="00CC07CF">
      <w:pPr>
        <w:pStyle w:val="CommentText"/>
        <w:numPr>
          <w:ilvl w:val="2"/>
          <w:numId w:val="4"/>
        </w:numPr>
      </w:pPr>
      <w:r>
        <w:rPr>
          <w:b/>
          <w:bCs/>
        </w:rPr>
        <w:t>Quake</w:t>
      </w:r>
      <w:r>
        <w:t>: Challenge, Sensation, Competition, Fantasy</w:t>
      </w:r>
    </w:p>
    <w:p w14:paraId="1D480574" w14:textId="77777777" w:rsidR="002A2EEC" w:rsidRDefault="00CC07CF">
      <w:pPr>
        <w:pStyle w:val="CommentText"/>
        <w:numPr>
          <w:ilvl w:val="2"/>
          <w:numId w:val="4"/>
        </w:numPr>
      </w:pPr>
      <w:r>
        <w:rPr>
          <w:b/>
          <w:bCs/>
        </w:rPr>
        <w:t>The Sims</w:t>
      </w:r>
      <w:r>
        <w:t>: Discovery, Fantasy, Expression, Narrative</w:t>
      </w:r>
    </w:p>
    <w:p w14:paraId="6F05EDBB" w14:textId="77777777" w:rsidR="002A2EEC" w:rsidRDefault="002A2EEC">
      <w:pPr>
        <w:pStyle w:val="CommentText"/>
        <w:rPr>
          <w:lang w:val="en-US"/>
        </w:rPr>
      </w:pPr>
    </w:p>
  </w:comment>
  <w:comment w:id="4" w:author="Egle" w:date="2018-03-03T17:38:00Z" w:initials="Egle">
    <w:p w14:paraId="517E20C9" w14:textId="77777777" w:rsidR="002A2EEC" w:rsidRDefault="00CC07CF">
      <w:pPr>
        <w:pStyle w:val="CommentText"/>
        <w:numPr>
          <w:ilvl w:val="0"/>
          <w:numId w:val="5"/>
        </w:numPr>
      </w:pPr>
      <w:r>
        <w:rPr>
          <w:rStyle w:val="CommentReference"/>
        </w:rPr>
        <w:annotationRef/>
      </w:r>
      <w:r>
        <w:rPr>
          <w:b/>
          <w:bCs/>
          <w:lang w:val="en-US"/>
        </w:rPr>
        <w:t>Territorial Acquisition</w:t>
      </w:r>
      <w:r>
        <w:rPr>
          <w:lang w:val="en-US"/>
        </w:rPr>
        <w:t xml:space="preserve">, </w:t>
      </w:r>
      <w:r>
        <w:rPr>
          <w:b/>
          <w:bCs/>
          <w:lang w:val="en-US"/>
        </w:rPr>
        <w:t>Prediction</w:t>
      </w:r>
      <w:r>
        <w:rPr>
          <w:lang w:val="en-US"/>
        </w:rPr>
        <w:t xml:space="preserve">, </w:t>
      </w:r>
      <w:r>
        <w:rPr>
          <w:b/>
          <w:bCs/>
          <w:lang w:val="en-US"/>
        </w:rPr>
        <w:t>Spatial Reasoning</w:t>
      </w:r>
      <w:r>
        <w:rPr>
          <w:lang w:val="en-US"/>
        </w:rPr>
        <w:t xml:space="preserve">, </w:t>
      </w:r>
      <w:r>
        <w:rPr>
          <w:b/>
          <w:bCs/>
          <w:lang w:val="en-US"/>
        </w:rPr>
        <w:t>Survival</w:t>
      </w:r>
      <w:r>
        <w:rPr>
          <w:lang w:val="en-US"/>
        </w:rPr>
        <w:t xml:space="preserve">, </w:t>
      </w:r>
      <w:r>
        <w:rPr>
          <w:b/>
          <w:bCs/>
          <w:lang w:val="en-US"/>
        </w:rPr>
        <w:t>Destruction</w:t>
      </w:r>
      <w:r>
        <w:rPr>
          <w:lang w:val="en-US"/>
        </w:rPr>
        <w:t xml:space="preserve">, </w:t>
      </w:r>
      <w:r>
        <w:rPr>
          <w:b/>
          <w:bCs/>
          <w:lang w:val="en-US"/>
        </w:rPr>
        <w:t>Building</w:t>
      </w:r>
      <w:r>
        <w:rPr>
          <w:lang w:val="en-US"/>
        </w:rPr>
        <w:t xml:space="preserve">, </w:t>
      </w:r>
      <w:r>
        <w:rPr>
          <w:b/>
          <w:bCs/>
          <w:lang w:val="en-US"/>
        </w:rPr>
        <w:t>Collection</w:t>
      </w:r>
      <w:r>
        <w:rPr>
          <w:lang w:val="en-US"/>
        </w:rPr>
        <w:t xml:space="preserve">, </w:t>
      </w:r>
      <w:r>
        <w:rPr>
          <w:b/>
          <w:bCs/>
          <w:lang w:val="en-US"/>
        </w:rPr>
        <w:t>Chasing or Evading</w:t>
      </w:r>
      <w:r>
        <w:rPr>
          <w:lang w:val="en-US"/>
        </w:rPr>
        <w:t xml:space="preserve">, </w:t>
      </w:r>
      <w:r>
        <w:rPr>
          <w:b/>
          <w:bCs/>
          <w:lang w:val="en-US"/>
        </w:rPr>
        <w:t>Trading</w:t>
      </w:r>
      <w:r>
        <w:rPr>
          <w:lang w:val="en-US"/>
        </w:rPr>
        <w:t xml:space="preserve">, </w:t>
      </w:r>
      <w:r>
        <w:rPr>
          <w:b/>
          <w:bCs/>
          <w:lang w:val="en-US"/>
        </w:rPr>
        <w:t>Race to the End</w:t>
      </w:r>
    </w:p>
    <w:p w14:paraId="6EBC909D" w14:textId="77777777" w:rsidR="002A2EEC" w:rsidRDefault="002A2EEC">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D674D7" w15:done="0"/>
  <w15:commentEx w15:paraId="6A338DE5" w15:done="0"/>
  <w15:commentEx w15:paraId="00FE2FDA" w15:done="0"/>
  <w15:commentEx w15:paraId="6F05EDBB" w15:done="0"/>
  <w15:commentEx w15:paraId="6EBC90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338DE5" w16cid:durableId="1E456147"/>
  <w16cid:commentId w16cid:paraId="00FE2FDA" w16cid:durableId="1E456148"/>
  <w16cid:commentId w16cid:paraId="6F05EDBB" w16cid:durableId="1E456149"/>
  <w16cid:commentId w16cid:paraId="6EBC909D" w16cid:durableId="1E4561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C8B68" w14:textId="77777777" w:rsidR="0006124F" w:rsidRDefault="0006124F">
      <w:pPr>
        <w:spacing w:after="0" w:line="240" w:lineRule="auto"/>
      </w:pPr>
      <w:r>
        <w:separator/>
      </w:r>
    </w:p>
  </w:endnote>
  <w:endnote w:type="continuationSeparator" w:id="0">
    <w:p w14:paraId="752FF74B" w14:textId="77777777" w:rsidR="0006124F" w:rsidRDefault="0006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1A027" w14:textId="77777777" w:rsidR="0006124F" w:rsidRDefault="0006124F">
      <w:pPr>
        <w:spacing w:after="0" w:line="240" w:lineRule="auto"/>
      </w:pPr>
      <w:r>
        <w:rPr>
          <w:color w:val="000000"/>
        </w:rPr>
        <w:separator/>
      </w:r>
    </w:p>
  </w:footnote>
  <w:footnote w:type="continuationSeparator" w:id="0">
    <w:p w14:paraId="27B60E31" w14:textId="77777777" w:rsidR="0006124F" w:rsidRDefault="00061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012B4" w14:textId="77777777" w:rsidR="0042417F" w:rsidRDefault="00CC07CF">
    <w:pPr>
      <w:pStyle w:val="Header"/>
      <w:rPr>
        <w:lang w:val="en-US"/>
      </w:rPr>
    </w:pPr>
    <w:r>
      <w:rPr>
        <w:lang w:val="en-US"/>
      </w:rP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424.5pt;height:461.25pt" o:bullet="t">
        <v:imagedata r:id="rId1" o:title="camel-silhouette[1]"/>
      </v:shape>
    </w:pict>
  </w:numPicBullet>
  <w:numPicBullet w:numPicBulletId="1">
    <w:pict>
      <v:shape id="_x0000_i1083" type="#_x0000_t75" style="width:71.25pt;height:104.25pt" o:bullet="t">
        <v:imagedata r:id="rId2" o:title="camelpic"/>
      </v:shape>
    </w:pict>
  </w:numPicBullet>
  <w:numPicBullet w:numPicBulletId="2">
    <w:pict>
      <v:shape id="_x0000_i1084" type="#_x0000_t75" style="width:60pt;height:90pt" o:bullet="t">
        <v:imagedata r:id="rId3" o:title="Camel[1]"/>
      </v:shape>
    </w:pict>
  </w:numPicBullet>
  <w:numPicBullet w:numPicBulletId="3">
    <w:pict>
      <v:shape id="_x0000_i1085" type="#_x0000_t75" style="width:467.25pt;height:488.25pt" o:bullet="t">
        <v:imagedata r:id="rId4" o:title="camel-47370_960_720[1]"/>
      </v:shape>
    </w:pict>
  </w:numPicBullet>
  <w:abstractNum w:abstractNumId="0" w15:restartNumberingAfterBreak="0">
    <w:nsid w:val="0E656C22"/>
    <w:multiLevelType w:val="hybridMultilevel"/>
    <w:tmpl w:val="9CFE293E"/>
    <w:lvl w:ilvl="0" w:tplc="F0F20FB2">
      <w:start w:val="1"/>
      <w:numFmt w:val="bullet"/>
      <w:lvlText w:val=""/>
      <w:lvlPicBulletId w:val="1"/>
      <w:lvlJc w:val="left"/>
      <w:pPr>
        <w:ind w:left="720" w:hanging="360"/>
      </w:pPr>
      <w:rPr>
        <w:rFonts w:ascii="Symbol" w:hAnsi="Symbol" w:hint="default"/>
        <w:color w:val="auto"/>
      </w:rPr>
    </w:lvl>
    <w:lvl w:ilvl="1" w:tplc="DC84440A">
      <w:start w:val="1"/>
      <w:numFmt w:val="bullet"/>
      <w:lvlText w:val=""/>
      <w:lvlPicBulletId w:val="2"/>
      <w:lvlJc w:val="left"/>
      <w:pPr>
        <w:ind w:left="1440" w:hanging="360"/>
      </w:pPr>
      <w:rPr>
        <w:rFonts w:ascii="Symbol" w:hAnsi="Symbol"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13C38"/>
    <w:multiLevelType w:val="hybridMultilevel"/>
    <w:tmpl w:val="F530D684"/>
    <w:lvl w:ilvl="0" w:tplc="33269B2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16FC7"/>
    <w:multiLevelType w:val="multilevel"/>
    <w:tmpl w:val="FB04748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278C5DAB"/>
    <w:multiLevelType w:val="multilevel"/>
    <w:tmpl w:val="4E94109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4" w15:restartNumberingAfterBreak="0">
    <w:nsid w:val="297954AB"/>
    <w:multiLevelType w:val="hybridMultilevel"/>
    <w:tmpl w:val="9E3AAB4E"/>
    <w:lvl w:ilvl="0" w:tplc="FCEECAB6">
      <w:start w:val="1"/>
      <w:numFmt w:val="bulle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631DF"/>
    <w:multiLevelType w:val="multilevel"/>
    <w:tmpl w:val="C81A1E76"/>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6" w15:restartNumberingAfterBreak="0">
    <w:nsid w:val="3E103B84"/>
    <w:multiLevelType w:val="multilevel"/>
    <w:tmpl w:val="03925FCA"/>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abstractNum w:abstractNumId="7" w15:restartNumberingAfterBreak="0">
    <w:nsid w:val="6B69707D"/>
    <w:multiLevelType w:val="multilevel"/>
    <w:tmpl w:val="965253C4"/>
    <w:lvl w:ilvl="0">
      <w:numFmt w:val="bullet"/>
      <w:lvlText w:val=""/>
      <w:lvlJc w:val="left"/>
      <w:pPr>
        <w:ind w:left="720" w:hanging="360"/>
      </w:pPr>
      <w:rPr>
        <w:rFonts w:ascii="Wingdings" w:hAnsi="Wingdings"/>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Wingdings" w:hAnsi="Wingdings"/>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Wingdings" w:hAnsi="Wingdings"/>
      </w:rPr>
    </w:lvl>
    <w:lvl w:ilvl="7">
      <w:numFmt w:val="bullet"/>
      <w:lvlText w:val=""/>
      <w:lvlJc w:val="left"/>
      <w:pPr>
        <w:ind w:left="5760" w:hanging="360"/>
      </w:pPr>
      <w:rPr>
        <w:rFonts w:ascii="Wingdings" w:hAnsi="Wingdings"/>
      </w:rPr>
    </w:lvl>
    <w:lvl w:ilvl="8">
      <w:numFmt w:val="bullet"/>
      <w:lvlText w:val=""/>
      <w:lvlJc w:val="left"/>
      <w:pPr>
        <w:ind w:left="6480" w:hanging="360"/>
      </w:pPr>
      <w:rPr>
        <w:rFonts w:ascii="Wingdings" w:hAnsi="Wingdings"/>
      </w:rPr>
    </w:lvl>
  </w:abstractNum>
  <w:num w:numId="1">
    <w:abstractNumId w:val="2"/>
  </w:num>
  <w:num w:numId="2">
    <w:abstractNumId w:val="7"/>
  </w:num>
  <w:num w:numId="3">
    <w:abstractNumId w:val="3"/>
  </w:num>
  <w:num w:numId="4">
    <w:abstractNumId w:val="5"/>
  </w:num>
  <w:num w:numId="5">
    <w:abstractNumId w:val="6"/>
  </w:num>
  <w:num w:numId="6">
    <w:abstractNumId w:val="1"/>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gle">
    <w15:presenceInfo w15:providerId="None" w15:userId="Eg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EEC"/>
    <w:rsid w:val="0001095F"/>
    <w:rsid w:val="0001463C"/>
    <w:rsid w:val="00016977"/>
    <w:rsid w:val="00022611"/>
    <w:rsid w:val="000274D4"/>
    <w:rsid w:val="00030D55"/>
    <w:rsid w:val="00043331"/>
    <w:rsid w:val="000573A2"/>
    <w:rsid w:val="0006124F"/>
    <w:rsid w:val="00070BCE"/>
    <w:rsid w:val="000B17AF"/>
    <w:rsid w:val="000B3079"/>
    <w:rsid w:val="000C3E90"/>
    <w:rsid w:val="000F19BA"/>
    <w:rsid w:val="000F1A27"/>
    <w:rsid w:val="00114BD7"/>
    <w:rsid w:val="00122A60"/>
    <w:rsid w:val="0013234B"/>
    <w:rsid w:val="00151A6D"/>
    <w:rsid w:val="00171BE2"/>
    <w:rsid w:val="001844A2"/>
    <w:rsid w:val="00185FEF"/>
    <w:rsid w:val="00197558"/>
    <w:rsid w:val="001A1015"/>
    <w:rsid w:val="001B66B7"/>
    <w:rsid w:val="001C14B0"/>
    <w:rsid w:val="001C5009"/>
    <w:rsid w:val="001F31B2"/>
    <w:rsid w:val="001F56E3"/>
    <w:rsid w:val="001F5D50"/>
    <w:rsid w:val="001F712E"/>
    <w:rsid w:val="00205B06"/>
    <w:rsid w:val="00262E59"/>
    <w:rsid w:val="00272A2A"/>
    <w:rsid w:val="00276FF5"/>
    <w:rsid w:val="0029455C"/>
    <w:rsid w:val="002959F9"/>
    <w:rsid w:val="002A2EEC"/>
    <w:rsid w:val="002B1F89"/>
    <w:rsid w:val="002C5DD3"/>
    <w:rsid w:val="002D07C6"/>
    <w:rsid w:val="002F0207"/>
    <w:rsid w:val="003110C9"/>
    <w:rsid w:val="003124CA"/>
    <w:rsid w:val="00320A03"/>
    <w:rsid w:val="00361295"/>
    <w:rsid w:val="003B09BB"/>
    <w:rsid w:val="003B37CD"/>
    <w:rsid w:val="003C4540"/>
    <w:rsid w:val="004044D0"/>
    <w:rsid w:val="004058B0"/>
    <w:rsid w:val="00444188"/>
    <w:rsid w:val="004D2467"/>
    <w:rsid w:val="004F2D82"/>
    <w:rsid w:val="004F486C"/>
    <w:rsid w:val="005002CB"/>
    <w:rsid w:val="00515601"/>
    <w:rsid w:val="00522698"/>
    <w:rsid w:val="005248AA"/>
    <w:rsid w:val="005332D5"/>
    <w:rsid w:val="0054356E"/>
    <w:rsid w:val="00546E02"/>
    <w:rsid w:val="005573C5"/>
    <w:rsid w:val="00563B64"/>
    <w:rsid w:val="005660D3"/>
    <w:rsid w:val="0057714C"/>
    <w:rsid w:val="00577189"/>
    <w:rsid w:val="00590681"/>
    <w:rsid w:val="0061108A"/>
    <w:rsid w:val="00625EA1"/>
    <w:rsid w:val="00633711"/>
    <w:rsid w:val="00654C37"/>
    <w:rsid w:val="006645B6"/>
    <w:rsid w:val="00670398"/>
    <w:rsid w:val="006826C8"/>
    <w:rsid w:val="00690057"/>
    <w:rsid w:val="006A1580"/>
    <w:rsid w:val="006E6BA4"/>
    <w:rsid w:val="006F29E6"/>
    <w:rsid w:val="00703B83"/>
    <w:rsid w:val="00742D4B"/>
    <w:rsid w:val="00751A59"/>
    <w:rsid w:val="00777E5A"/>
    <w:rsid w:val="00793457"/>
    <w:rsid w:val="00796640"/>
    <w:rsid w:val="007A1D02"/>
    <w:rsid w:val="007A39AF"/>
    <w:rsid w:val="007C4884"/>
    <w:rsid w:val="007F415F"/>
    <w:rsid w:val="007F5A27"/>
    <w:rsid w:val="00803CEE"/>
    <w:rsid w:val="0080451F"/>
    <w:rsid w:val="0080501C"/>
    <w:rsid w:val="008151E9"/>
    <w:rsid w:val="00821F13"/>
    <w:rsid w:val="00840467"/>
    <w:rsid w:val="0084481F"/>
    <w:rsid w:val="0084649E"/>
    <w:rsid w:val="008568C7"/>
    <w:rsid w:val="008A458C"/>
    <w:rsid w:val="008B6BB9"/>
    <w:rsid w:val="008D5350"/>
    <w:rsid w:val="008E5F1C"/>
    <w:rsid w:val="008F5061"/>
    <w:rsid w:val="00913F71"/>
    <w:rsid w:val="00943E7D"/>
    <w:rsid w:val="00944004"/>
    <w:rsid w:val="0097279C"/>
    <w:rsid w:val="009A230E"/>
    <w:rsid w:val="009B2778"/>
    <w:rsid w:val="00A40BA7"/>
    <w:rsid w:val="00A57679"/>
    <w:rsid w:val="00A63047"/>
    <w:rsid w:val="00A63B2E"/>
    <w:rsid w:val="00A85A3E"/>
    <w:rsid w:val="00A94BDA"/>
    <w:rsid w:val="00AB29AB"/>
    <w:rsid w:val="00B555A9"/>
    <w:rsid w:val="00B80A5D"/>
    <w:rsid w:val="00B86349"/>
    <w:rsid w:val="00BA7B83"/>
    <w:rsid w:val="00BB1DB6"/>
    <w:rsid w:val="00BB3541"/>
    <w:rsid w:val="00BD5EEC"/>
    <w:rsid w:val="00BE1642"/>
    <w:rsid w:val="00BF79BA"/>
    <w:rsid w:val="00C129F9"/>
    <w:rsid w:val="00C3274A"/>
    <w:rsid w:val="00C417D6"/>
    <w:rsid w:val="00C44AFB"/>
    <w:rsid w:val="00C75401"/>
    <w:rsid w:val="00C81E60"/>
    <w:rsid w:val="00C9194E"/>
    <w:rsid w:val="00C93462"/>
    <w:rsid w:val="00CA4874"/>
    <w:rsid w:val="00CA4BFE"/>
    <w:rsid w:val="00CA6414"/>
    <w:rsid w:val="00CA650F"/>
    <w:rsid w:val="00CB2F65"/>
    <w:rsid w:val="00CC07CF"/>
    <w:rsid w:val="00CD4830"/>
    <w:rsid w:val="00CD533D"/>
    <w:rsid w:val="00CD737D"/>
    <w:rsid w:val="00CE33BF"/>
    <w:rsid w:val="00CE66C8"/>
    <w:rsid w:val="00CF2260"/>
    <w:rsid w:val="00D04D9C"/>
    <w:rsid w:val="00D14517"/>
    <w:rsid w:val="00D255DB"/>
    <w:rsid w:val="00D2648B"/>
    <w:rsid w:val="00D67887"/>
    <w:rsid w:val="00D82175"/>
    <w:rsid w:val="00DA54EF"/>
    <w:rsid w:val="00DB143E"/>
    <w:rsid w:val="00DD3179"/>
    <w:rsid w:val="00DD5C0A"/>
    <w:rsid w:val="00DE6599"/>
    <w:rsid w:val="00DF5017"/>
    <w:rsid w:val="00E27D71"/>
    <w:rsid w:val="00E34712"/>
    <w:rsid w:val="00E46F1A"/>
    <w:rsid w:val="00E56398"/>
    <w:rsid w:val="00E71346"/>
    <w:rsid w:val="00E72C7C"/>
    <w:rsid w:val="00E8250A"/>
    <w:rsid w:val="00E83460"/>
    <w:rsid w:val="00E85AC1"/>
    <w:rsid w:val="00EA64CA"/>
    <w:rsid w:val="00EC3677"/>
    <w:rsid w:val="00EC6D84"/>
    <w:rsid w:val="00ED63A3"/>
    <w:rsid w:val="00EE46E4"/>
    <w:rsid w:val="00F0516A"/>
    <w:rsid w:val="00F0555D"/>
    <w:rsid w:val="00F32B80"/>
    <w:rsid w:val="00F34D1B"/>
    <w:rsid w:val="00F42DF0"/>
    <w:rsid w:val="00F46382"/>
    <w:rsid w:val="00F55287"/>
    <w:rsid w:val="00F60F8C"/>
    <w:rsid w:val="00FA1AA3"/>
    <w:rsid w:val="00FC2ADE"/>
    <w:rsid w:val="00FE4964"/>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19328"/>
  <w15:docId w15:val="{99E16B3F-F5E5-4745-888D-F07AEF37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GB" w:eastAsia="en-US" w:bidi="ar-SA"/>
      </w:rPr>
    </w:rPrDefault>
    <w:pPrDefault>
      <w:pPr>
        <w:autoSpaceDN w:val="0"/>
        <w:spacing w:after="160" w:line="254"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Normal"/>
    <w:next w:val="Normal"/>
    <w:pPr>
      <w:keepNext/>
      <w:keepLines/>
      <w:spacing w:before="240" w:after="0"/>
      <w:outlineLvl w:val="0"/>
    </w:pPr>
    <w:rPr>
      <w:rFonts w:ascii="Calibri Light" w:eastAsia="Times New Roman" w:hAnsi="Calibri Light"/>
      <w:b/>
      <w:color w:val="1F3864"/>
      <w:sz w:val="32"/>
      <w:szCs w:val="32"/>
    </w:rPr>
  </w:style>
  <w:style w:type="paragraph" w:styleId="Heading2">
    <w:name w:val="heading 2"/>
    <w:basedOn w:val="Normal"/>
    <w:next w:val="Normal"/>
    <w:pPr>
      <w:keepNext/>
      <w:keepLines/>
      <w:spacing w:before="40" w:after="0"/>
      <w:outlineLvl w:val="1"/>
    </w:pPr>
    <w:rPr>
      <w:rFonts w:ascii="Calibri Light" w:eastAsia="Times New Roman" w:hAnsi="Calibri Light"/>
      <w:color w:val="2F5496"/>
      <w:sz w:val="26"/>
      <w:szCs w:val="26"/>
    </w:rPr>
  </w:style>
  <w:style w:type="paragraph" w:styleId="Heading3">
    <w:name w:val="heading 3"/>
    <w:basedOn w:val="Normal"/>
    <w:next w:val="Normal"/>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Light" w:eastAsia="Times New Roman" w:hAnsi="Calibri Light" w:cs="Times New Roman"/>
      <w:b/>
      <w:color w:val="1F3864"/>
      <w:sz w:val="32"/>
      <w:szCs w:val="32"/>
    </w:rPr>
  </w:style>
  <w:style w:type="character" w:styleId="CommentReference">
    <w:name w:val="annotation reference"/>
    <w:basedOn w:val="DefaultParagraphFont"/>
    <w:rPr>
      <w:sz w:val="16"/>
      <w:szCs w:val="16"/>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BalloonText">
    <w:name w:val="Balloon Text"/>
    <w:basedOn w:val="Normal"/>
    <w:pPr>
      <w:spacing w:after="0" w:line="240" w:lineRule="auto"/>
    </w:pPr>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Title">
    <w:name w:val="Title"/>
    <w:basedOn w:val="Normal"/>
    <w:next w:val="Normal"/>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paragraph" w:styleId="ListParagraph">
    <w:name w:val="List Paragraph"/>
    <w:basedOn w:val="Normal"/>
    <w:pPr>
      <w:spacing w:after="0" w:line="240" w:lineRule="auto"/>
      <w:ind w:left="720"/>
    </w:pPr>
    <w:rPr>
      <w:rFonts w:ascii="Times New Roman" w:eastAsia="Times New Roman" w:hAnsi="Times New Roman"/>
      <w:sz w:val="24"/>
      <w:szCs w:val="24"/>
      <w:lang w:val="en-US"/>
    </w:rPr>
  </w:style>
  <w:style w:type="paragraph" w:styleId="Subtitle">
    <w:name w:val="Subtitle"/>
    <w:basedOn w:val="Normal"/>
    <w:next w:val="Normal"/>
    <w:rPr>
      <w:rFonts w:eastAsia="Times New Roman"/>
      <w:color w:val="5A5A5A"/>
      <w:spacing w:val="15"/>
    </w:rPr>
  </w:style>
  <w:style w:type="character" w:customStyle="1" w:styleId="SubtitleChar">
    <w:name w:val="Subtitle Char"/>
    <w:basedOn w:val="DefaultParagraphFont"/>
    <w:rPr>
      <w:rFonts w:ascii="Calibri" w:eastAsia="Times New Roman" w:hAnsi="Calibri" w:cs="Times New Roman"/>
      <w:color w:val="5A5A5A"/>
      <w:spacing w:val="15"/>
    </w:r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Egle</dc:creator>
  <dc:description/>
  <cp:lastModifiedBy>Ted Yeates</cp:lastModifiedBy>
  <cp:revision>201</cp:revision>
  <dcterms:created xsi:type="dcterms:W3CDTF">2018-03-03T18:00:00Z</dcterms:created>
  <dcterms:modified xsi:type="dcterms:W3CDTF">2018-03-04T12:44:00Z</dcterms:modified>
</cp:coreProperties>
</file>